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1A2" w:rsidRDefault="008F7491">
      <w:r>
        <w:rPr>
          <w:noProof/>
        </w:rPr>
        <w:drawing>
          <wp:anchor distT="0" distB="0" distL="118745" distR="118745" simplePos="0" relativeHeight="251658246" behindDoc="0" locked="0" layoutInCell="1" allowOverlap="1" wp14:anchorId="634888AC" wp14:editId="70B012F6">
            <wp:simplePos x="0" y="0"/>
            <wp:positionH relativeFrom="page">
              <wp:posOffset>1405255</wp:posOffset>
            </wp:positionH>
            <wp:positionV relativeFrom="page">
              <wp:posOffset>2587625</wp:posOffset>
            </wp:positionV>
            <wp:extent cx="4961255" cy="4156075"/>
            <wp:effectExtent l="177800" t="177800" r="169545" b="212725"/>
            <wp:wrapTight wrapText="bothSides">
              <wp:wrapPolygon edited="0">
                <wp:start x="9068" y="-924"/>
                <wp:lineTo x="3870" y="-660"/>
                <wp:lineTo x="3870" y="1452"/>
                <wp:lineTo x="1659" y="1452"/>
                <wp:lineTo x="1659" y="3564"/>
                <wp:lineTo x="332" y="3564"/>
                <wp:lineTo x="332" y="5676"/>
                <wp:lineTo x="-442" y="5676"/>
                <wp:lineTo x="-774" y="9901"/>
                <wp:lineTo x="-774" y="14125"/>
                <wp:lineTo x="-332" y="14125"/>
                <wp:lineTo x="-332" y="15841"/>
                <wp:lineTo x="553" y="16237"/>
                <wp:lineTo x="1880" y="18349"/>
                <wp:lineTo x="4202" y="20461"/>
                <wp:lineTo x="4313" y="20461"/>
                <wp:lineTo x="9289" y="22310"/>
                <wp:lineTo x="9400" y="22574"/>
                <wp:lineTo x="11943" y="22574"/>
                <wp:lineTo x="12054" y="22310"/>
                <wp:lineTo x="17141" y="20461"/>
                <wp:lineTo x="17251" y="20461"/>
                <wp:lineTo x="19684" y="18349"/>
                <wp:lineTo x="21011" y="16237"/>
                <wp:lineTo x="21785" y="14125"/>
                <wp:lineTo x="22228" y="12013"/>
                <wp:lineTo x="22228" y="9901"/>
                <wp:lineTo x="21896" y="7789"/>
                <wp:lineTo x="21122" y="5676"/>
                <wp:lineTo x="19905" y="3696"/>
                <wp:lineTo x="19795" y="3168"/>
                <wp:lineTo x="17804" y="1452"/>
                <wp:lineTo x="17030" y="-660"/>
                <wp:lineTo x="12386" y="-924"/>
                <wp:lineTo x="9068" y="-924"/>
              </wp:wrapPolygon>
            </wp:wrapTight>
            <wp:docPr id="8" name="Placehold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ceholder-base---neut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41560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7EC546F" wp14:editId="707012BE">
                <wp:simplePos x="0" y="0"/>
                <wp:positionH relativeFrom="page">
                  <wp:posOffset>685800</wp:posOffset>
                </wp:positionH>
                <wp:positionV relativeFrom="page">
                  <wp:posOffset>8748395</wp:posOffset>
                </wp:positionV>
                <wp:extent cx="6400800" cy="571500"/>
                <wp:effectExtent l="0" t="0" r="0" b="12700"/>
                <wp:wrapTight wrapText="bothSides">
                  <wp:wrapPolygon edited="0">
                    <wp:start x="86" y="0"/>
                    <wp:lineTo x="86" y="21120"/>
                    <wp:lineTo x="21429" y="21120"/>
                    <wp:lineTo x="21429" y="0"/>
                    <wp:lineTo x="8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8F7491" w:rsidRDefault="008F7491" w:rsidP="005E4184">
                            <w:pPr>
                              <w:pStyle w:val="Heading3"/>
                            </w:pPr>
                            <w:r>
                              <w:t>This project is part of cpe100</w:t>
                            </w:r>
                          </w:p>
                          <w:p w:rsidR="005E4184" w:rsidRPr="0013184D" w:rsidRDefault="008F7491" w:rsidP="005E4184">
                            <w:pPr>
                              <w:pStyle w:val="Heading3"/>
                            </w:pPr>
                            <w:r>
                              <w:t>computer programming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54pt;margin-top:688.85pt;width:7in;height:4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" mv:complextextbox="1" filled="f" stroked="f">
                <v:textbox inset=",0,,0">
                  <w:txbxContent>
                    <w:p w:rsidR="008F7491" w:rsidRDefault="008F7491" w:rsidP="005E4184">
                      <w:pPr>
                        <w:pStyle w:val="Heading3"/>
                      </w:pPr>
                      <w:r>
                        <w:t>This project is part of cpe100</w:t>
                      </w:r>
                    </w:p>
                    <w:p w:rsidR="005E4184" w:rsidRPr="0013184D" w:rsidRDefault="008F7491" w:rsidP="005E4184">
                      <w:pPr>
                        <w:pStyle w:val="Heading3"/>
                      </w:pPr>
                      <w:r>
                        <w:t>computer programming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168BFCDC" wp14:editId="137044E3">
                <wp:simplePos x="0" y="0"/>
                <wp:positionH relativeFrom="page">
                  <wp:posOffset>2330450</wp:posOffset>
                </wp:positionH>
                <wp:positionV relativeFrom="page">
                  <wp:posOffset>7734300</wp:posOffset>
                </wp:positionV>
                <wp:extent cx="3111500" cy="685800"/>
                <wp:effectExtent l="0" t="0" r="0" b="0"/>
                <wp:wrapThrough wrapText="bothSides">
                  <wp:wrapPolygon edited="0">
                    <wp:start x="176" y="0"/>
                    <wp:lineTo x="176" y="20800"/>
                    <wp:lineTo x="21159" y="20800"/>
                    <wp:lineTo x="21159" y="0"/>
                    <wp:lineTo x="176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91" w:rsidRPr="008F7491" w:rsidRDefault="008F7491" w:rsidP="008F749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F749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55070503460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margin-left:183.5pt;margin-top:609pt;width:245pt;height:54pt;z-index:25166029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" mv:complextextbox="1" filled="f" stroked="f">
                <v:textbox>
                  <w:txbxContent>
                    <w:p w:rsidR="008F7491" w:rsidRPr="008F7491" w:rsidRDefault="008F7491" w:rsidP="008F7491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8F7491">
                        <w:rPr>
                          <w:color w:val="FFFFFF" w:themeColor="background1"/>
                          <w:sz w:val="72"/>
                          <w:szCs w:val="72"/>
                        </w:rPr>
                        <w:t>55070503460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550F7E72" wp14:editId="4E72CE47">
                <wp:simplePos x="0" y="0"/>
                <wp:positionH relativeFrom="page">
                  <wp:posOffset>1016000</wp:posOffset>
                </wp:positionH>
                <wp:positionV relativeFrom="page">
                  <wp:posOffset>6959600</wp:posOffset>
                </wp:positionV>
                <wp:extent cx="5740400" cy="1079500"/>
                <wp:effectExtent l="0" t="0" r="0" b="12700"/>
                <wp:wrapThrough wrapText="bothSides">
                  <wp:wrapPolygon edited="0">
                    <wp:start x="96" y="0"/>
                    <wp:lineTo x="96" y="21346"/>
                    <wp:lineTo x="21409" y="21346"/>
                    <wp:lineTo x="21409" y="0"/>
                    <wp:lineTo x="9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491" w:rsidRPr="008F7491" w:rsidRDefault="008F7491" w:rsidP="008F749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F749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By CHANYA</w:t>
                            </w:r>
                            <w:r w:rsidRPr="008F749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  <w:t>NINLAPHAT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80pt;margin-top:548pt;width:452pt;height:85pt;z-index:2516592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aIENECAAAe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" mv:complextextbox="1" filled="f" stroked="f">
                <v:textbox>
                  <w:txbxContent>
                    <w:p w:rsidR="008F7491" w:rsidRPr="008F7491" w:rsidRDefault="008F7491" w:rsidP="008F7491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8F7491">
                        <w:rPr>
                          <w:color w:val="FFFFFF" w:themeColor="background1"/>
                          <w:sz w:val="72"/>
                          <w:szCs w:val="72"/>
                        </w:rPr>
                        <w:t>By CHANYA</w:t>
                      </w:r>
                      <w:r w:rsidRPr="008F7491">
                        <w:rPr>
                          <w:color w:val="FFFFFF" w:themeColor="background1"/>
                          <w:sz w:val="72"/>
                          <w:szCs w:val="72"/>
                        </w:rPr>
                        <w:tab/>
                        <w:t>NINLAPHAT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606518" wp14:editId="7E130163">
                <wp:simplePos x="0" y="0"/>
                <wp:positionH relativeFrom="page">
                  <wp:posOffset>685800</wp:posOffset>
                </wp:positionH>
                <wp:positionV relativeFrom="page">
                  <wp:posOffset>798830</wp:posOffset>
                </wp:positionV>
                <wp:extent cx="6400800" cy="365760"/>
                <wp:effectExtent l="0" t="0" r="0" b="15240"/>
                <wp:wrapTight wrapText="bothSides">
                  <wp:wrapPolygon edited="0">
                    <wp:start x="86" y="0"/>
                    <wp:lineTo x="86" y="21000"/>
                    <wp:lineTo x="21429" y="21000"/>
                    <wp:lineTo x="21429" y="0"/>
                    <wp:lineTo x="8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E4184" w:rsidRPr="008F7491" w:rsidRDefault="008F7491" w:rsidP="005E4184">
                            <w:pPr>
                              <w:pStyle w:val="Subtitle"/>
                              <w:rPr>
                                <w:sz w:val="48"/>
                                <w:szCs w:val="48"/>
                              </w:rPr>
                            </w:pPr>
                            <w:r w:rsidRPr="008F7491">
                              <w:rPr>
                                <w:sz w:val="48"/>
                                <w:szCs w:val="48"/>
                              </w:rPr>
                              <w:t>Programming Project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4pt;margin-top:62.9pt;width:7in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" filled="f" stroked="f">
                <v:textbox inset=",0,,0">
                  <w:txbxContent>
                    <w:p w:rsidR="005E4184" w:rsidRPr="008F7491" w:rsidRDefault="008F7491" w:rsidP="005E4184">
                      <w:pPr>
                        <w:pStyle w:val="Subtitle"/>
                        <w:rPr>
                          <w:sz w:val="48"/>
                          <w:szCs w:val="48"/>
                        </w:rPr>
                      </w:pPr>
                      <w:r w:rsidRPr="008F7491">
                        <w:rPr>
                          <w:sz w:val="48"/>
                          <w:szCs w:val="48"/>
                        </w:rPr>
                        <w:t>Programming Project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A293198" wp14:editId="59606D28">
                <wp:simplePos x="0" y="0"/>
                <wp:positionH relativeFrom="page">
                  <wp:posOffset>685800</wp:posOffset>
                </wp:positionH>
                <wp:positionV relativeFrom="page">
                  <wp:posOffset>1439545</wp:posOffset>
                </wp:positionV>
                <wp:extent cx="6400800" cy="1148080"/>
                <wp:effectExtent l="0" t="0" r="0" b="20320"/>
                <wp:wrapTight wrapText="bothSides">
                  <wp:wrapPolygon edited="0">
                    <wp:start x="86" y="0"/>
                    <wp:lineTo x="86" y="21504"/>
                    <wp:lineTo x="21429" y="21504"/>
                    <wp:lineTo x="21429" y="0"/>
                    <wp:lineTo x="86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E4184" w:rsidRPr="008F7491" w:rsidRDefault="008F7491" w:rsidP="005E4184">
                            <w:pPr>
                              <w:pStyle w:val="Title"/>
                              <w:rPr>
                                <w:sz w:val="120"/>
                                <w:szCs w:val="120"/>
                              </w:rPr>
                            </w:pPr>
                            <w:r w:rsidRPr="008F7491">
                              <w:rPr>
                                <w:sz w:val="120"/>
                                <w:szCs w:val="120"/>
                              </w:rPr>
                              <w:t>bank account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4pt;margin-top:113.35pt;width:7in;height:90.4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" filled="f" stroked="f">
                <v:textbox inset=",0,,0">
                  <w:txbxContent>
                    <w:p w:rsidR="005E4184" w:rsidRPr="008F7491" w:rsidRDefault="008F7491" w:rsidP="005E4184">
                      <w:pPr>
                        <w:pStyle w:val="Title"/>
                        <w:rPr>
                          <w:sz w:val="120"/>
                          <w:szCs w:val="120"/>
                        </w:rPr>
                      </w:pPr>
                      <w:r w:rsidRPr="008F7491">
                        <w:rPr>
                          <w:sz w:val="120"/>
                          <w:szCs w:val="120"/>
                        </w:rPr>
                        <w:t>bank account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ED41A2" w:rsidSect="000B15C2">
      <w:head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067" w:rsidRDefault="00937067">
      <w:pPr>
        <w:spacing w:after="0"/>
      </w:pPr>
      <w:r>
        <w:separator/>
      </w:r>
    </w:p>
  </w:endnote>
  <w:endnote w:type="continuationSeparator" w:id="0">
    <w:p w:rsidR="00937067" w:rsidRDefault="00937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067" w:rsidRDefault="00937067">
      <w:pPr>
        <w:spacing w:after="0"/>
      </w:pPr>
      <w:r>
        <w:separator/>
      </w:r>
    </w:p>
  </w:footnote>
  <w:footnote w:type="continuationSeparator" w:id="0">
    <w:p w:rsidR="00937067" w:rsidRDefault="00937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184" w:rsidRDefault="000D1F5A">
    <w:pPr>
      <w:pStyle w:val="Header"/>
    </w:pPr>
    <w:r w:rsidRPr="000D1F5A">
      <w:rPr>
        <w:noProof/>
      </w:rPr>
      <mc:AlternateContent>
        <mc:Choice Requires="wps">
          <w:drawing>
            <wp:anchor distT="0" distB="0" distL="114300" distR="114300" simplePos="0" relativeHeight="251658243" behindDoc="0" locked="1" layoutInCell="1" allowOverlap="1" wp14:anchorId="5E72FBE5" wp14:editId="75E3779F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Tight wrapText="bothSides">
                <wp:wrapPolygon edited="0">
                  <wp:start x="0" y="0"/>
                  <wp:lineTo x="0" y="21540"/>
                  <wp:lineTo x="21520" y="21540"/>
                  <wp:lineTo x="21520" y="0"/>
                  <wp:lineTo x="0" y="0"/>
                </wp:wrapPolygon>
              </wp:wrapTight>
              <wp:docPr id="9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</a:schemeClr>
                          </a:gs>
                          <a:gs pos="100000">
                            <a:schemeClr val="tx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540pt;height:10in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" fillcolor="#514b3d [1605]" stroked="f">
              <v:fill color2="black [3213]" rotate="t" focusposition=".5,.5" focussize="" focus="100%" type="gradientRadial"/>
              <v:path arrowok="t"/>
              <o:lock v:ext="edit" aspectratio="t"/>
              <w10:wrap type="tight"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F7491"/>
    <w:rsid w:val="000168C7"/>
    <w:rsid w:val="000B15C2"/>
    <w:rsid w:val="000B4ECC"/>
    <w:rsid w:val="000D1F5A"/>
    <w:rsid w:val="001B0DA1"/>
    <w:rsid w:val="00403357"/>
    <w:rsid w:val="004227E3"/>
    <w:rsid w:val="00500FB1"/>
    <w:rsid w:val="008F7491"/>
    <w:rsid w:val="00937067"/>
    <w:rsid w:val="00B507B5"/>
    <w:rsid w:val="00CA1F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860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aps/>
      <w:color w:val="A09781" w:themeColor="accent2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aps/>
      <w:color w:val="A09781" w:themeColor="accent2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character" w:customStyle="1" w:styleId="SubtitleChar">
    <w:name w:val="Subtitle Char"/>
    <w:basedOn w:val="DefaultParagraphFont"/>
    <w:link w:val="Subtitle"/>
    <w:rsid w:val="005E4184"/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TitleChar">
    <w:name w:val="Title Char"/>
    <w:basedOn w:val="DefaultParagraphFont"/>
    <w:link w:val="Title"/>
    <w:rsid w:val="005E4184"/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Heading2Char">
    <w:name w:val="Heading 2 Char"/>
    <w:basedOn w:val="DefaultParagraphFont"/>
    <w:link w:val="Heading2"/>
    <w:rsid w:val="005E4184"/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character" w:customStyle="1" w:styleId="Heading1Char">
    <w:name w:val="Heading 1 Char"/>
    <w:basedOn w:val="DefaultParagraphFont"/>
    <w:link w:val="Heading1"/>
    <w:rsid w:val="005E4184"/>
    <w:rPr>
      <w:rFonts w:asciiTheme="majorHAnsi" w:eastAsiaTheme="majorEastAsia" w:hAnsiTheme="majorHAnsi" w:cstheme="majorBidi"/>
      <w:bCs/>
      <w:caps/>
      <w:color w:val="A09781" w:themeColor="accent2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 w:themeColor="background1" w:themeShade="A6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5E4184"/>
    <w:rPr>
      <w:color w:val="A6A6A6" w:themeColor="background1" w:themeShade="A6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5E4184"/>
    <w:rPr>
      <w:rFonts w:asciiTheme="majorHAnsi" w:eastAsiaTheme="majorEastAsia" w:hAnsiTheme="majorHAnsi" w:cstheme="majorBidi"/>
      <w:bCs/>
      <w:caps/>
      <w:color w:val="A09781" w:themeColor="accent2"/>
      <w:spacing w:val="40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aps/>
      <w:color w:val="A09781" w:themeColor="accent2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aps/>
      <w:color w:val="A09781" w:themeColor="accent2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character" w:customStyle="1" w:styleId="SubtitleChar">
    <w:name w:val="Subtitle Char"/>
    <w:basedOn w:val="DefaultParagraphFont"/>
    <w:link w:val="Subtitle"/>
    <w:rsid w:val="005E4184"/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TitleChar">
    <w:name w:val="Title Char"/>
    <w:basedOn w:val="DefaultParagraphFont"/>
    <w:link w:val="Title"/>
    <w:rsid w:val="005E4184"/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Heading2Char">
    <w:name w:val="Heading 2 Char"/>
    <w:basedOn w:val="DefaultParagraphFont"/>
    <w:link w:val="Heading2"/>
    <w:rsid w:val="005E4184"/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character" w:customStyle="1" w:styleId="Heading1Char">
    <w:name w:val="Heading 1 Char"/>
    <w:basedOn w:val="DefaultParagraphFont"/>
    <w:link w:val="Heading1"/>
    <w:rsid w:val="005E4184"/>
    <w:rPr>
      <w:rFonts w:asciiTheme="majorHAnsi" w:eastAsiaTheme="majorEastAsia" w:hAnsiTheme="majorHAnsi" w:cstheme="majorBidi"/>
      <w:bCs/>
      <w:caps/>
      <w:color w:val="A09781" w:themeColor="accent2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 w:themeColor="background1" w:themeShade="A6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5E4184"/>
    <w:rPr>
      <w:color w:val="A6A6A6" w:themeColor="background1" w:themeShade="A6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5E4184"/>
    <w:rPr>
      <w:rFonts w:asciiTheme="majorHAnsi" w:eastAsiaTheme="majorEastAsia" w:hAnsiTheme="majorHAnsi" w:cstheme="majorBidi"/>
      <w:bCs/>
      <w:caps/>
      <w:color w:val="A09781" w:themeColor="accent2"/>
      <w:spacing w:val="4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Posters:Theatrical%20Pos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Theatrical Poster.dotx</Template>
  <TotalTime>14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force</cp:lastModifiedBy>
  <cp:revision>1</cp:revision>
  <dcterms:created xsi:type="dcterms:W3CDTF">2012-10-23T20:52:00Z</dcterms:created>
  <dcterms:modified xsi:type="dcterms:W3CDTF">2012-10-23T21:07:00Z</dcterms:modified>
  <cp:category/>
</cp:coreProperties>
</file>